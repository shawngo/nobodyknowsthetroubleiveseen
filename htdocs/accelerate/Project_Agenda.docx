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956" w:rsidRDefault="004A3956" w:rsidP="00796C74">
      <w:pPr>
        <w:divId w:val="146945581"/>
      </w:pPr>
      <w:bookmarkStart w:id="0" w:name="_Toc272834216"/>
      <w:bookmarkStart w:id="1" w:name="RH_PD_TOC_BK"/>
    </w:p>
    <w:p w:rsidR="004A3956" w:rsidRDefault="004A3956" w:rsidP="00796C74">
      <w:pPr>
        <w:divId w:val="146945581"/>
      </w:pPr>
    </w:p>
    <w:p w:rsidR="004A3956" w:rsidRDefault="004A3956" w:rsidP="00796C74">
      <w:pPr>
        <w:divId w:val="146945581"/>
      </w:pPr>
    </w:p>
    <w:p w:rsidR="004A3956" w:rsidRDefault="004A3956">
      <w:pPr>
        <w:pStyle w:val="Heading1"/>
        <w:divId w:val="146945581"/>
      </w:pPr>
      <w:r>
        <w:t>Accelerate Phase I Project Agenda</w:t>
      </w:r>
      <w:bookmarkEnd w:id="0"/>
    </w:p>
    <w:p w:rsidR="004A3956" w:rsidRDefault="004A3956">
      <w:pPr>
        <w:pStyle w:val="Heading2"/>
        <w:divId w:val="146945581"/>
      </w:pPr>
      <w:bookmarkStart w:id="2" w:name="_Toc272834217"/>
      <w:r>
        <w:t>Day 1</w:t>
      </w:r>
      <w:bookmarkEnd w:id="2"/>
    </w:p>
    <w:tbl>
      <w:tblPr>
        <w:tblW w:w="460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715"/>
        <w:gridCol w:w="5941"/>
      </w:tblGrid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4A3956" w:rsidRPr="00646B34" w:rsidRDefault="004A3956">
            <w:pPr>
              <w:rPr>
                <w:b/>
                <w:bCs/>
              </w:rPr>
            </w:pPr>
            <w:r w:rsidRPr="00646B34">
              <w:rPr>
                <w:b/>
                <w:bCs/>
              </w:rPr>
              <w:t>Time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4A3956" w:rsidRPr="00646B34" w:rsidRDefault="004A3956">
            <w:pPr>
              <w:rPr>
                <w:b/>
                <w:bCs/>
              </w:rPr>
            </w:pPr>
            <w:r w:rsidRPr="00646B34">
              <w:rPr>
                <w:b/>
                <w:bCs/>
              </w:rPr>
              <w:t>Topic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7:00 am to 8:00 am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Arrive and set up for training and project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8:00 am to 8:30 am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Project Introduction, Charter and Agenda Review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8:30 am to 10:00 am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 xml:space="preserve">Lean Overview and </w:t>
            </w:r>
            <w:smartTag w:uri="urn:schemas-microsoft-com:office:smarttags" w:element="place">
              <w:smartTag w:uri="urn:schemas-microsoft-com:office:smarttags" w:element="PlaceName">
                <w:r>
                  <w:t>Current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 xml:space="preserve"> VSM Training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10:00 am to 12:00 am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 xml:space="preserve">Develop </w:t>
            </w:r>
            <w:smartTag w:uri="urn:schemas-microsoft-com:office:smarttags" w:element="place">
              <w:smartTag w:uri="urn:schemas-microsoft-com:office:smarttags" w:element="PlaceName">
                <w:r>
                  <w:t>Current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 xml:space="preserve"> VSM Path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11:00 am to 11:45 am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Discuss VSM path and data collection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11:45 am to 12:15 pm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Lunch  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12:15 pm to 2:30 pm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Gather data for Current State Map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2:30 pm to 4:30 pm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 xml:space="preserve">Create Current State VSM 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4:00 pm to 4:30 pm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MCT training &amp; Current State MCT Map</w:t>
            </w:r>
          </w:p>
        </w:tc>
      </w:tr>
    </w:tbl>
    <w:p w:rsidR="004A3956" w:rsidRDefault="004A3956" w:rsidP="00E712DF">
      <w:pPr>
        <w:pStyle w:val="note"/>
        <w:spacing w:before="360"/>
        <w:divId w:val="146945581"/>
      </w:pPr>
      <w:r>
        <w:rPr>
          <w:b/>
          <w:bCs/>
        </w:rPr>
        <w:t>Note:</w:t>
      </w:r>
      <w:r>
        <w:t xml:space="preserve"> Day One can run longer than 4:30 pm. </w:t>
      </w:r>
    </w:p>
    <w:p w:rsidR="004A3956" w:rsidRDefault="004A3956">
      <w:pPr>
        <w:pStyle w:val="Heading2"/>
        <w:divId w:val="146945581"/>
      </w:pPr>
      <w:bookmarkStart w:id="3" w:name="_Toc272834218"/>
      <w:r>
        <w:t>Day 2</w:t>
      </w:r>
      <w:bookmarkEnd w:id="3"/>
    </w:p>
    <w:tbl>
      <w:tblPr>
        <w:tblW w:w="460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715"/>
        <w:gridCol w:w="5941"/>
      </w:tblGrid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4A3956" w:rsidRPr="00646B34" w:rsidRDefault="004A3956">
            <w:pPr>
              <w:rPr>
                <w:b/>
                <w:bCs/>
              </w:rPr>
            </w:pPr>
            <w:r w:rsidRPr="00646B34">
              <w:rPr>
                <w:b/>
                <w:bCs/>
              </w:rPr>
              <w:t>Time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4A3956" w:rsidRPr="00646B34" w:rsidRDefault="004A3956">
            <w:pPr>
              <w:rPr>
                <w:b/>
                <w:bCs/>
              </w:rPr>
            </w:pPr>
            <w:r w:rsidRPr="00646B34">
              <w:rPr>
                <w:b/>
                <w:bCs/>
              </w:rPr>
              <w:t>Topic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7:30 am to 8:00 am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 xml:space="preserve">Arrive and prepare for project 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8:00 am to 8:30 am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Project Progress Review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8:30 am to 9:30 am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t>Future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 xml:space="preserve"> VSM Training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9:30 am to 11:30 am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Create Future State VSM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11:30 am to 12:15 pm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Lunch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12:15 pm to 1:30 pm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Finalize Future State VSM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1:30 pm to 2:30 pm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Project Planning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2:30 pm to 3:00 pm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t>Future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State</w:t>
                </w:r>
              </w:smartTag>
            </w:smartTag>
            <w:r>
              <w:t xml:space="preserve"> MCT Map</w:t>
            </w:r>
          </w:p>
        </w:tc>
      </w:tr>
      <w:tr w:rsidR="004A3956" w:rsidRPr="00646B34" w:rsidTr="00E712DF">
        <w:trPr>
          <w:divId w:val="146945581"/>
        </w:trPr>
        <w:tc>
          <w:tcPr>
            <w:tcW w:w="1568" w:type="pc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3:00 pm to 4:00 pm</w:t>
            </w:r>
          </w:p>
        </w:tc>
        <w:tc>
          <w:tcPr>
            <w:tcW w:w="34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A3956" w:rsidRDefault="004A395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t>Project Wrap-up and Next Steps Review</w:t>
            </w:r>
          </w:p>
        </w:tc>
      </w:tr>
    </w:tbl>
    <w:p w:rsidR="004A3956" w:rsidRDefault="004A3956">
      <w:pPr>
        <w:spacing w:before="120"/>
        <w:divId w:val="146945581"/>
      </w:pPr>
      <w:r>
        <w:t> </w:t>
      </w:r>
    </w:p>
    <w:bookmarkEnd w:id="1"/>
    <w:p w:rsidR="004A3956" w:rsidRPr="00EF126B" w:rsidRDefault="004A3956" w:rsidP="00EF126B"/>
    <w:sectPr w:rsidR="004A3956" w:rsidRPr="00EF126B" w:rsidSect="008352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956" w:rsidRDefault="004A3956" w:rsidP="00CA7C70">
      <w:r>
        <w:separator/>
      </w:r>
    </w:p>
  </w:endnote>
  <w:endnote w:type="continuationSeparator" w:id="0">
    <w:p w:rsidR="004A3956" w:rsidRDefault="004A3956" w:rsidP="00CA7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56" w:rsidRPr="00131463" w:rsidRDefault="004A3956" w:rsidP="00131463">
    <w:pPr>
      <w:pStyle w:val="Footer"/>
    </w:pPr>
    <w:fldSimple w:instr=" PAGE  \* MERGEFORMAT ">
      <w:r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56" w:rsidRPr="00131463" w:rsidRDefault="004A3956" w:rsidP="00131463">
    <w:pPr>
      <w:pStyle w:val="Footer"/>
      <w:jc w:val="right"/>
    </w:pPr>
    <w:fldSimple w:instr=" PAGE  \* MERGEFORMAT ">
      <w:r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56" w:rsidRPr="00131463" w:rsidRDefault="004A3956" w:rsidP="00796C74">
    <w:pPr>
      <w:pStyle w:val="Footer"/>
    </w:pPr>
    <w:r>
      <w:t>Accelerate Phase I Project Agenda</w:t>
    </w:r>
    <w:r>
      <w:tab/>
    </w:r>
    <w:r>
      <w:tab/>
    </w:r>
    <w:fldSimple w:instr=" PAGE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956" w:rsidRDefault="004A3956" w:rsidP="00CA7C70">
      <w:r>
        <w:separator/>
      </w:r>
    </w:p>
  </w:footnote>
  <w:footnote w:type="continuationSeparator" w:id="0">
    <w:p w:rsidR="004A3956" w:rsidRDefault="004A3956" w:rsidP="00CA7C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56" w:rsidRPr="0083526A" w:rsidRDefault="004A3956" w:rsidP="0083526A">
    <w:pPr>
      <w:pStyle w:val="Header"/>
    </w:pPr>
    <w:r>
      <w:t>Project Agenda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56" w:rsidRPr="0083526A" w:rsidRDefault="004A3956" w:rsidP="0083526A">
    <w:pPr>
      <w:pStyle w:val="Header"/>
      <w:jc w:val="right"/>
    </w:pPr>
    <w:r>
      <w:t>Project Agenda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956" w:rsidRPr="0083526A" w:rsidRDefault="004A3956" w:rsidP="008352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B3BEF"/>
    <w:multiLevelType w:val="multilevel"/>
    <w:tmpl w:val="21AE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AA1B73"/>
    <w:multiLevelType w:val="multilevel"/>
    <w:tmpl w:val="60A0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7C70"/>
    <w:rsid w:val="00131463"/>
    <w:rsid w:val="00207C58"/>
    <w:rsid w:val="004A3956"/>
    <w:rsid w:val="00516EE6"/>
    <w:rsid w:val="00584DB7"/>
    <w:rsid w:val="00646B34"/>
    <w:rsid w:val="00796C74"/>
    <w:rsid w:val="0083526A"/>
    <w:rsid w:val="008D61A5"/>
    <w:rsid w:val="00997CF1"/>
    <w:rsid w:val="00AA7286"/>
    <w:rsid w:val="00B4017D"/>
    <w:rsid w:val="00B471B4"/>
    <w:rsid w:val="00C42124"/>
    <w:rsid w:val="00CA7C70"/>
    <w:rsid w:val="00E712DF"/>
    <w:rsid w:val="00E82A9D"/>
    <w:rsid w:val="00EF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286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AA728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AA72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AA7286"/>
    <w:pPr>
      <w:spacing w:before="100" w:beforeAutospacing="1" w:after="100" w:afterAutospacing="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9"/>
    <w:qFormat/>
    <w:rsid w:val="00AA728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9"/>
    <w:qFormat/>
    <w:rsid w:val="00AA728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9"/>
    <w:qFormat/>
    <w:rsid w:val="00AA7286"/>
    <w:pPr>
      <w:spacing w:before="100" w:beforeAutospacing="1" w:after="100" w:afterAutospacing="1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A728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A7286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A7286"/>
    <w:rPr>
      <w:rFonts w:ascii="Cambria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A7286"/>
    <w:rPr>
      <w:rFonts w:ascii="Cambria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A7286"/>
    <w:rPr>
      <w:rFonts w:ascii="Cambria" w:hAnsi="Cambria" w:cs="Times New Roman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A7286"/>
    <w:rPr>
      <w:rFonts w:ascii="Cambria" w:hAnsi="Cambria" w:cs="Times New Roman"/>
      <w:i/>
      <w:iCs/>
      <w:color w:val="243F60"/>
      <w:sz w:val="24"/>
      <w:szCs w:val="24"/>
    </w:rPr>
  </w:style>
  <w:style w:type="paragraph" w:customStyle="1" w:styleId="TableofContentsPageTitle">
    <w:name w:val="Table of Contents Page Title"/>
    <w:basedOn w:val="Normal"/>
    <w:next w:val="Normal"/>
    <w:uiPriority w:val="99"/>
    <w:rsid w:val="00AA7286"/>
    <w:pPr>
      <w:spacing w:before="240" w:after="60"/>
      <w:jc w:val="center"/>
    </w:pPr>
    <w:rPr>
      <w:b/>
      <w:sz w:val="32"/>
      <w:szCs w:val="32"/>
    </w:rPr>
  </w:style>
  <w:style w:type="paragraph" w:customStyle="1" w:styleId="note">
    <w:name w:val="note"/>
    <w:basedOn w:val="Normal"/>
    <w:uiPriority w:val="99"/>
    <w:rsid w:val="00AA7286"/>
    <w:pPr>
      <w:shd w:val="clear" w:color="auto" w:fill="00FFFF"/>
      <w:spacing w:before="120"/>
    </w:pPr>
  </w:style>
  <w:style w:type="paragraph" w:customStyle="1" w:styleId="GlossaryHeading">
    <w:name w:val="Glossary Heading"/>
    <w:basedOn w:val="Normal"/>
    <w:next w:val="Normal"/>
    <w:uiPriority w:val="99"/>
    <w:rsid w:val="00AA7286"/>
    <w:pPr>
      <w:spacing w:before="320" w:after="60"/>
      <w:jc w:val="center"/>
    </w:pPr>
    <w:rPr>
      <w:b/>
      <w:sz w:val="32"/>
      <w:szCs w:val="32"/>
    </w:rPr>
  </w:style>
  <w:style w:type="paragraph" w:customStyle="1" w:styleId="TitlePageTitle">
    <w:name w:val="Title Page Title"/>
    <w:basedOn w:val="Normal"/>
    <w:next w:val="Normal"/>
    <w:uiPriority w:val="99"/>
    <w:rsid w:val="00AA7286"/>
    <w:pPr>
      <w:pBdr>
        <w:bottom w:val="single" w:sz="24" w:space="1" w:color="auto"/>
      </w:pBdr>
      <w:spacing w:before="3000" w:after="60"/>
      <w:jc w:val="right"/>
    </w:pPr>
    <w:rPr>
      <w:b/>
      <w:sz w:val="48"/>
      <w:szCs w:val="48"/>
    </w:rPr>
  </w:style>
  <w:style w:type="paragraph" w:customStyle="1" w:styleId="GlossaryDefinition">
    <w:name w:val="Glossary Definition"/>
    <w:basedOn w:val="Normal"/>
    <w:uiPriority w:val="99"/>
    <w:rsid w:val="00AA7286"/>
    <w:pPr>
      <w:spacing w:before="120" w:after="120"/>
      <w:ind w:left="720" w:hanging="720"/>
    </w:pPr>
  </w:style>
  <w:style w:type="character" w:customStyle="1" w:styleId="Glossarytext">
    <w:name w:val="Glossary text"/>
    <w:basedOn w:val="DefaultParagraphFont"/>
    <w:uiPriority w:val="99"/>
    <w:rsid w:val="00AA7286"/>
    <w:rPr>
      <w:rFonts w:cs="Times New Roman"/>
      <w:i/>
      <w:iCs/>
      <w:color w:val="0000FF"/>
    </w:rPr>
  </w:style>
  <w:style w:type="character" w:customStyle="1" w:styleId="Expandinghotspot">
    <w:name w:val="Expanding hotspot"/>
    <w:basedOn w:val="DefaultParagraphFont"/>
    <w:uiPriority w:val="99"/>
    <w:rsid w:val="00AA7286"/>
    <w:rPr>
      <w:rFonts w:cs="Times New Roman"/>
      <w:i/>
      <w:iCs/>
      <w:color w:val="008000"/>
      <w:u w:val="none"/>
      <w:effect w:val="none"/>
    </w:rPr>
  </w:style>
  <w:style w:type="character" w:customStyle="1" w:styleId="GlossaryLabel">
    <w:name w:val="Glossary Label"/>
    <w:basedOn w:val="DefaultParagraphFont"/>
    <w:uiPriority w:val="99"/>
    <w:rsid w:val="00AA7286"/>
    <w:rPr>
      <w:rFonts w:cs="Times New Roman"/>
      <w:b/>
    </w:rPr>
  </w:style>
  <w:style w:type="character" w:customStyle="1" w:styleId="Expandingtext">
    <w:name w:val="Expanding text"/>
    <w:basedOn w:val="DefaultParagraphFont"/>
    <w:uiPriority w:val="99"/>
    <w:rsid w:val="00AA7286"/>
    <w:rPr>
      <w:rFonts w:cs="Times New Roman"/>
      <w:i/>
      <w:iCs/>
      <w:color w:val="FF0000"/>
    </w:rPr>
  </w:style>
  <w:style w:type="character" w:customStyle="1" w:styleId="Drop-downhotspot">
    <w:name w:val="Drop-down hotspot"/>
    <w:basedOn w:val="DefaultParagraphFont"/>
    <w:uiPriority w:val="99"/>
    <w:rsid w:val="00AA7286"/>
    <w:rPr>
      <w:rFonts w:cs="Times New Roman"/>
      <w:i/>
      <w:iCs/>
      <w:color w:val="008000"/>
      <w:u w:val="none"/>
      <w:effect w:val="none"/>
    </w:rPr>
  </w:style>
  <w:style w:type="character" w:customStyle="1" w:styleId="Glossaryterm">
    <w:name w:val="Glossary term"/>
    <w:basedOn w:val="DefaultParagraphFont"/>
    <w:uiPriority w:val="99"/>
    <w:rsid w:val="00AA7286"/>
    <w:rPr>
      <w:rFonts w:cs="Times New Roman"/>
      <w:i/>
      <w:iCs/>
      <w:color w:val="800000"/>
      <w:u w:val="none"/>
      <w:effect w:val="none"/>
    </w:rPr>
  </w:style>
  <w:style w:type="paragraph" w:styleId="NormalWeb">
    <w:name w:val="Normal (Web)"/>
    <w:basedOn w:val="Normal"/>
    <w:uiPriority w:val="99"/>
    <w:semiHidden/>
    <w:rsid w:val="00AA728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rsid w:val="00CA7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A7C70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CA7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7C70"/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autoRedefine/>
    <w:uiPriority w:val="99"/>
    <w:rsid w:val="0083526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83526A"/>
    <w:pPr>
      <w:spacing w:after="100"/>
      <w:ind w:left="240"/>
    </w:pPr>
  </w:style>
  <w:style w:type="character" w:styleId="Hyperlink">
    <w:name w:val="Hyperlink"/>
    <w:basedOn w:val="DefaultParagraphFont"/>
    <w:uiPriority w:val="99"/>
    <w:rsid w:val="0083526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580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151</Words>
  <Characters>864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Accelerate Phase I Project Agenda</dc:title>
  <dc:subject/>
  <dc:creator>WMEP</dc:creator>
  <cp:keywords/>
  <dc:description/>
  <cp:lastModifiedBy>IT</cp:lastModifiedBy>
  <cp:revision>2</cp:revision>
  <dcterms:created xsi:type="dcterms:W3CDTF">2010-09-29T20:24:00Z</dcterms:created>
  <dcterms:modified xsi:type="dcterms:W3CDTF">2010-09-29T20:24:00Z</dcterms:modified>
</cp:coreProperties>
</file>